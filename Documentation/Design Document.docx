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3DF" w:rsidRDefault="00BF63DF" w:rsidP="00FF34BA">
      <w:pPr>
        <w:jc w:val="center"/>
      </w:pPr>
      <w:r>
        <w:t>GTASS- Design Documentation</w:t>
      </w:r>
    </w:p>
    <w:p w:rsidR="00BF63DF" w:rsidRDefault="00BF63DF" w:rsidP="00FF34BA">
      <w:pPr>
        <w:pStyle w:val="Heading1"/>
      </w:pPr>
      <w:r>
        <w:t>Overall Design Pattern</w:t>
      </w:r>
    </w:p>
    <w:p w:rsidR="00BF63DF" w:rsidRDefault="00BF63DF" w:rsidP="00FF34BA">
      <w:pPr>
        <w:ind w:left="720"/>
      </w:pPr>
      <w:r>
        <w:br/>
        <w:t>For this project, we decided to implement the Model-View-Controller design pattern that is commonly used in web development. This pattern encourages code modularity and maximizes the potential for the website to be expanded with further functionality. Modification to the baselines are also simplified because of the clean and intuitive organization of source files. The diagram below serves as a visual for this model:</w:t>
      </w:r>
    </w:p>
    <w:p w:rsidR="00BF63DF" w:rsidRDefault="00BF63DF" w:rsidP="00FF34BA">
      <w:pPr>
        <w:ind w:left="720"/>
      </w:pPr>
    </w:p>
    <w:p w:rsidR="00BF63DF" w:rsidRDefault="00BF63DF" w:rsidP="00BC3353">
      <w:pPr>
        <w:keepNext/>
        <w:ind w:left="720"/>
        <w:jc w:val="center"/>
      </w:pPr>
      <w:r w:rsidRPr="003A504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developer.chrome.com/static/images/mvc.png" style="width:349.8pt;height:227.4pt;visibility:visible">
            <v:imagedata r:id="rId5" o:title=""/>
          </v:shape>
        </w:pict>
      </w:r>
    </w:p>
    <w:p w:rsidR="00BF63DF" w:rsidRDefault="00BF63DF" w:rsidP="00BC3353">
      <w:pPr>
        <w:pStyle w:val="Caption"/>
        <w:jc w:val="center"/>
      </w:pPr>
      <w:r>
        <w:t xml:space="preserve">Figure </w:t>
      </w:r>
      <w:fldSimple w:instr=" SEQ Figure \* ARABIC ">
        <w:r>
          <w:rPr>
            <w:noProof/>
          </w:rPr>
          <w:t>1</w:t>
        </w:r>
      </w:fldSimple>
      <w:r>
        <w:t>: Standard MVC Pattern Implementation (</w:t>
      </w:r>
      <w:hyperlink r:id="rId6" w:history="1">
        <w:r w:rsidRPr="00551334">
          <w:rPr>
            <w:rStyle w:val="Hyperlink"/>
          </w:rPr>
          <w:t>Source</w:t>
        </w:r>
      </w:hyperlink>
      <w:r>
        <w:t>)</w:t>
      </w:r>
    </w:p>
    <w:p w:rsidR="00BF63DF" w:rsidRDefault="00BF63DF" w:rsidP="00BC3353"/>
    <w:p w:rsidR="00BF63DF" w:rsidRDefault="00BF63DF" w:rsidP="005D0C6A">
      <w:pPr>
        <w:pStyle w:val="Heading1"/>
      </w:pPr>
      <w:r>
        <w:t>The Database</w:t>
      </w:r>
    </w:p>
    <w:p w:rsidR="00BF63DF" w:rsidRDefault="00BF63DF" w:rsidP="005D0C6A">
      <w:pPr>
        <w:ind w:left="720"/>
      </w:pPr>
      <w:r>
        <w:br/>
        <w:t>The database schema was architected based closely on the set of requirements laid out by the project description. The primary influence on its design arose from the goal to minimize data redundancy and the number of functional dependencies within tables. For example, there are two forms on the website that share several attributes: the Nomination form and the Nominee Information form. Originally, we were storing the shared attributes independently in both tables. However, we later realized that we could exclude those attributes from the Nominee Information table and create foreign key that references the Nomination form table. As a result of decisions like this, we believe our relational schema is well-defined and minimal. The Entity-Relationship diagram for our schema can be found on the next page.</w:t>
      </w:r>
    </w:p>
    <w:p w:rsidR="00BF63DF" w:rsidRDefault="00BF63DF" w:rsidP="005D0C6A">
      <w:pPr>
        <w:ind w:left="720"/>
      </w:pPr>
    </w:p>
    <w:p w:rsidR="00BF63DF" w:rsidRDefault="00BF63DF" w:rsidP="008F48A3">
      <w:pPr>
        <w:keepNext/>
      </w:pPr>
      <w:r>
        <w:pict>
          <v:shape id="_x0000_i1026" type="#_x0000_t75" style="width:465pt;height:555.6pt">
            <v:imagedata r:id="rId7" o:title=""/>
          </v:shape>
        </w:pict>
      </w:r>
    </w:p>
    <w:p w:rsidR="00BF63DF" w:rsidRDefault="00BF63DF" w:rsidP="008F48A3">
      <w:pPr>
        <w:pStyle w:val="Caption"/>
        <w:jc w:val="center"/>
      </w:pPr>
      <w:r>
        <w:t xml:space="preserve">Figure </w:t>
      </w:r>
      <w:fldSimple w:instr=" SEQ Figure \* ARABIC ">
        <w:r>
          <w:rPr>
            <w:noProof/>
          </w:rPr>
          <w:t>2</w:t>
        </w:r>
      </w:fldSimple>
      <w:r>
        <w:t>: ER Diagram for GTASS Schema</w:t>
      </w:r>
    </w:p>
    <w:p w:rsidR="00BF63DF" w:rsidRDefault="00BF63DF">
      <w:r>
        <w:br w:type="page"/>
      </w:r>
    </w:p>
    <w:p w:rsidR="00BF63DF" w:rsidRDefault="00BF63DF" w:rsidP="002440C9">
      <w:pPr>
        <w:pStyle w:val="Heading1"/>
      </w:pPr>
      <w:r>
        <w:t>Use Cases</w:t>
      </w:r>
    </w:p>
    <w:p w:rsidR="00BF63DF" w:rsidRDefault="00BF63DF" w:rsidP="00CF4309"/>
    <w:p w:rsidR="00BF63DF" w:rsidRDefault="00BF63DF" w:rsidP="00CF4309">
      <w:r>
        <w:pict>
          <v:shape id="_x0000_i1027" type="#_x0000_t75" style="width:466.8pt;height:325.2pt">
            <v:imagedata r:id="rId8" o:title=""/>
          </v:shape>
        </w:pict>
      </w:r>
    </w:p>
    <w:p w:rsidR="00BF63DF" w:rsidRDefault="00BF63DF" w:rsidP="00CF4309"/>
    <w:p w:rsidR="00BF63DF" w:rsidRDefault="00BF63DF" w:rsidP="00CF4309">
      <w:r>
        <w:tab/>
        <w:t>The GTASS has 4 types of Users: Nominees, Nominators, System Admin, and GC Member. The way that it has been set up allows for all of the users except for the Nominees to log in. They all interact with one another via input forms, where they can comment, score, approve or just review given information. The Admin is in charge of creating sessions and adding Nominators and GC Members. The GC Members are in charge of scoring the students based on the information they turned in. The Nominators have the ability of adding Nominees, and then verifying the information the students provided. The Nominees fill out a form with accurate information that will be revised by the Nominators, and eventually scored by GC Members.</w:t>
      </w:r>
    </w:p>
    <w:p w:rsidR="00BF63DF" w:rsidRDefault="00BF63DF">
      <w:r>
        <w:br w:type="page"/>
      </w:r>
    </w:p>
    <w:p w:rsidR="00BF63DF" w:rsidRDefault="00BF63DF" w:rsidP="00EF4CF8">
      <w:pPr>
        <w:pStyle w:val="Heading1"/>
      </w:pPr>
      <w:r>
        <w:t>Activity Diagrams</w:t>
      </w:r>
    </w:p>
    <w:p w:rsidR="00BF63DF" w:rsidRDefault="00BF63DF" w:rsidP="00EF4CF8">
      <w:pPr>
        <w:ind w:left="720"/>
      </w:pPr>
      <w:r>
        <w:br/>
        <w:t>The following diagrams illustrate the possible actions that can be taken by users of the system.</w:t>
      </w:r>
    </w:p>
    <w:p w:rsidR="00BF63DF" w:rsidRDefault="00BF63DF" w:rsidP="00EF4CF8">
      <w:pPr>
        <w:ind w:left="720"/>
      </w:pPr>
    </w:p>
    <w:p w:rsidR="00BF63DF" w:rsidRDefault="00BF63DF" w:rsidP="00925364">
      <w:pPr>
        <w:pStyle w:val="Heading2"/>
      </w:pPr>
      <w:r>
        <w:t>Admin and Session Activity</w:t>
      </w:r>
    </w:p>
    <w:p w:rsidR="00BF63DF" w:rsidRDefault="00BF63DF" w:rsidP="00925364">
      <w:pPr>
        <w:ind w:left="1440"/>
      </w:pPr>
    </w:p>
    <w:p w:rsidR="00BF63DF" w:rsidRDefault="00BF63DF" w:rsidP="00925364">
      <w:pPr>
        <w:ind w:left="1440"/>
      </w:pPr>
      <w:r>
        <w:rPr>
          <w:noProof/>
        </w:rPr>
        <w:pict>
          <v:shape id="_x0000_s1026" type="#_x0000_t75" style="position:absolute;left:0;text-align:left;margin-left:6pt;margin-top:2.15pt;width:467.3pt;height:255.35pt;z-index:251658240" wrapcoords="485 64 312 191 -35 889 -35 1207 104 2096 139 2478 4854 3113 7350 3113 6934 4129 3675 4320 3536 4384 3536 7115 11545 7179 11545 7496 12863 8195 13383 8195 13383 11245 5097 11689 3571 11816 3536 13532 3710 14294 5374 15311 5409 18360 5027 19376 4854 19948 4819 20647 5097 21409 5339 21536 21357 21536 21531 21409 21600 20838 21600 19186 21288 18995 19762 18360 19832 13087 19000 12896 13730 12071 13522 11245 13522 8195 13972 8195 15359 7433 15394 5146 15325 4447 15151 4129 13522 3113 13591 1271 13244 1207 10089 1080 10020 381 9847 64 485 64">
            <v:imagedata r:id="rId9" o:title=""/>
            <w10:wrap type="tight"/>
          </v:shape>
        </w:pict>
      </w:r>
    </w:p>
    <w:p w:rsidR="00BF63DF" w:rsidRDefault="00BF63DF" w:rsidP="00925364">
      <w:pPr>
        <w:ind w:left="1440"/>
      </w:pPr>
    </w:p>
    <w:p w:rsidR="00BF63DF" w:rsidRDefault="00BF63DF" w:rsidP="00925364">
      <w:pPr>
        <w:ind w:left="1440"/>
      </w:pPr>
    </w:p>
    <w:p w:rsidR="00BF63DF" w:rsidRDefault="00BF63DF" w:rsidP="00925364">
      <w:pPr>
        <w:ind w:left="1440"/>
      </w:pPr>
    </w:p>
    <w:p w:rsidR="00BF63DF" w:rsidRDefault="00BF63DF" w:rsidP="00925364">
      <w:pPr>
        <w:ind w:left="1440"/>
      </w:pPr>
    </w:p>
    <w:p w:rsidR="00BF63DF" w:rsidRDefault="00BF63DF" w:rsidP="00925364">
      <w:pPr>
        <w:ind w:left="1440"/>
      </w:pPr>
    </w:p>
    <w:p w:rsidR="00BF63DF" w:rsidRDefault="00BF63DF" w:rsidP="00925364">
      <w:pPr>
        <w:ind w:left="1440"/>
      </w:pPr>
    </w:p>
    <w:p w:rsidR="00BF63DF" w:rsidRDefault="00BF63DF" w:rsidP="00925364">
      <w:pPr>
        <w:ind w:left="1440"/>
      </w:pPr>
    </w:p>
    <w:p w:rsidR="00BF63DF" w:rsidRDefault="00BF63DF" w:rsidP="00925364">
      <w:pPr>
        <w:ind w:left="1440"/>
      </w:pPr>
    </w:p>
    <w:p w:rsidR="00BF63DF" w:rsidRDefault="00BF63DF" w:rsidP="00925364">
      <w:pPr>
        <w:ind w:left="1440"/>
      </w:pPr>
    </w:p>
    <w:p w:rsidR="00BF63DF" w:rsidRDefault="00BF63DF" w:rsidP="00925364">
      <w:pPr>
        <w:ind w:left="1440"/>
      </w:pPr>
    </w:p>
    <w:p w:rsidR="00BF63DF" w:rsidRDefault="00BF63DF" w:rsidP="00925364">
      <w:pPr>
        <w:ind w:left="1440"/>
      </w:pPr>
    </w:p>
    <w:p w:rsidR="00BF63DF" w:rsidRDefault="00BF63DF" w:rsidP="00925364">
      <w:pPr>
        <w:ind w:left="1440"/>
      </w:pPr>
    </w:p>
    <w:p w:rsidR="00BF63DF" w:rsidRDefault="00BF63DF" w:rsidP="00925364">
      <w:pPr>
        <w:ind w:left="1440"/>
      </w:pPr>
      <w:r>
        <w:t>The System Administrator manages the creation and closing of the session. This includes creating user accounts for the session. GC accounts are created during session creation because all GC accounts are associated with a single session. This is done to prevent GC members in previous sessions from participating in later sessions (unless new accounts are created for them).</w:t>
      </w:r>
    </w:p>
    <w:p w:rsidR="00BF63DF" w:rsidRDefault="00BF63DF" w:rsidP="00925364">
      <w:pPr>
        <w:ind w:left="1440"/>
      </w:pPr>
      <w:r>
        <w:t>When the Admin closes the session, GC member can no longer add scores and comments to nominees.</w:t>
      </w:r>
      <w:bookmarkStart w:id="0" w:name="_GoBack"/>
      <w:bookmarkEnd w:id="0"/>
    </w:p>
    <w:p w:rsidR="00BF63DF" w:rsidRDefault="00BF63DF" w:rsidP="001E0609">
      <w:r>
        <w:br w:type="page"/>
      </w:r>
    </w:p>
    <w:p w:rsidR="00BF63DF" w:rsidRDefault="00BF63DF" w:rsidP="001E0609">
      <w:pPr>
        <w:pStyle w:val="Heading2"/>
      </w:pPr>
      <w:r>
        <w:t>Nominator Activity</w:t>
      </w:r>
    </w:p>
    <w:p w:rsidR="00BF63DF" w:rsidRDefault="00BF63DF" w:rsidP="008011D3"/>
    <w:p w:rsidR="00BF63DF" w:rsidRPr="008011D3" w:rsidRDefault="00BF63DF" w:rsidP="008011D3">
      <w:r>
        <w:pict>
          <v:shape id="_x0000_i1030" type="#_x0000_t75" style="width:467.4pt;height:319.8pt">
            <v:imagedata r:id="rId10" o:title=""/>
          </v:shape>
        </w:pict>
      </w:r>
    </w:p>
    <w:p w:rsidR="00BF63DF" w:rsidRDefault="00BF63DF" w:rsidP="00EF50BC">
      <w:pPr>
        <w:ind w:left="1440"/>
      </w:pPr>
      <w:r>
        <w:br/>
        <w:t xml:space="preserve">The Nominator nominates potential GTA’s and reviews their information forms. </w:t>
      </w:r>
    </w:p>
    <w:p w:rsidR="00BF63DF" w:rsidRDefault="00BF63DF">
      <w:r>
        <w:br w:type="page"/>
      </w:r>
    </w:p>
    <w:p w:rsidR="00BF63DF" w:rsidRDefault="00BF63DF" w:rsidP="00EF50BC">
      <w:pPr>
        <w:ind w:left="1440"/>
      </w:pPr>
    </w:p>
    <w:p w:rsidR="00BF63DF" w:rsidRDefault="00BF63DF" w:rsidP="00EF50BC">
      <w:pPr>
        <w:pStyle w:val="Heading2"/>
      </w:pPr>
      <w:r>
        <w:t>Nominee Activity</w:t>
      </w:r>
    </w:p>
    <w:p w:rsidR="00BF63DF" w:rsidRDefault="00BF63DF" w:rsidP="00EF50BC">
      <w:pPr>
        <w:ind w:left="720"/>
      </w:pPr>
      <w:r>
        <w:rPr>
          <w:noProof/>
        </w:rPr>
        <w:pict>
          <v:shape id="_x0000_s1027" type="#_x0000_t75" style="position:absolute;left:0;text-align:left;margin-left:-4.6pt;margin-top:11.4pt;width:467.3pt;height:284.3pt;z-index:251659264" wrapcoords="485 57 277 114 -35 684 -35 1197 243 1881 312 1995 8182 2793 9014 2793 9014 3704 7420 4730 7316 5129 7385 6440 7420 6611 14700 7352 16087 7352 16053 9176 14458 9290 14111 9404 14111 11227 14215 11911 16018 12823 16087 13735 1213 14191 -35 14305 -35 16870 971 17383 1664 17383 1560 19206 1179 20118 1144 20346 1144 21030 1526 21543 1664 21543 1803 21543 1942 21543 2288 21144 5270 21030 7801 20631 7766 17383 9361 17383 17856 16642 17994 15274 17786 14704 17613 14647 16261 13735 16330 12823 18133 11911 18237 11113 18306 9461 17925 9290 16295 9176 16261 7352 17231 7352 18549 6839 18514 4502 18272 4217 17578 3704 20248 3704 21600 3420 21600 456 16469 171 6691 57 485 57">
            <v:imagedata r:id="rId11" o:title=""/>
            <w10:wrap type="tight"/>
          </v:shape>
        </w:pict>
      </w:r>
    </w:p>
    <w:p w:rsidR="00BF63DF" w:rsidRDefault="00BF63DF" w:rsidP="00EF50BC">
      <w:pPr>
        <w:ind w:left="720"/>
      </w:pPr>
    </w:p>
    <w:p w:rsidR="00BF63DF" w:rsidRDefault="00BF63DF" w:rsidP="00EF50BC">
      <w:pPr>
        <w:ind w:left="720"/>
      </w:pPr>
    </w:p>
    <w:p w:rsidR="00BF63DF" w:rsidRDefault="00BF63DF" w:rsidP="00EF50BC">
      <w:pPr>
        <w:ind w:left="720"/>
      </w:pPr>
    </w:p>
    <w:p w:rsidR="00BF63DF" w:rsidRDefault="00BF63DF" w:rsidP="00EF50BC">
      <w:pPr>
        <w:ind w:left="720"/>
      </w:pPr>
    </w:p>
    <w:p w:rsidR="00BF63DF" w:rsidRDefault="00BF63DF" w:rsidP="00EF50BC">
      <w:pPr>
        <w:ind w:left="720"/>
      </w:pPr>
    </w:p>
    <w:p w:rsidR="00BF63DF" w:rsidRDefault="00BF63DF" w:rsidP="00EF50BC">
      <w:pPr>
        <w:ind w:left="720"/>
      </w:pPr>
    </w:p>
    <w:p w:rsidR="00BF63DF" w:rsidRDefault="00BF63DF" w:rsidP="00EF50BC">
      <w:pPr>
        <w:ind w:left="720"/>
      </w:pPr>
    </w:p>
    <w:p w:rsidR="00BF63DF" w:rsidRDefault="00BF63DF" w:rsidP="00EF50BC">
      <w:pPr>
        <w:ind w:left="720"/>
      </w:pPr>
    </w:p>
    <w:p w:rsidR="00BF63DF" w:rsidRDefault="00BF63DF" w:rsidP="00EF50BC">
      <w:pPr>
        <w:ind w:left="720"/>
      </w:pPr>
    </w:p>
    <w:p w:rsidR="00BF63DF" w:rsidRDefault="00BF63DF" w:rsidP="00EF50BC">
      <w:pPr>
        <w:ind w:left="720"/>
      </w:pPr>
    </w:p>
    <w:p w:rsidR="00BF63DF" w:rsidRDefault="00BF63DF" w:rsidP="00EF50BC">
      <w:pPr>
        <w:ind w:left="720"/>
      </w:pPr>
    </w:p>
    <w:p w:rsidR="00BF63DF" w:rsidRDefault="00BF63DF" w:rsidP="00EF50BC">
      <w:pPr>
        <w:ind w:left="720"/>
      </w:pPr>
    </w:p>
    <w:p w:rsidR="00BF63DF" w:rsidRDefault="00BF63DF" w:rsidP="00EF50BC">
      <w:pPr>
        <w:ind w:left="720"/>
      </w:pPr>
      <w:r>
        <w:t>When Nominees are nominated, they receive an email to the link where they will be filling out all the required information. If Nominees has not provided the information or it’s inaccurate, the system will send warnings. The form is then saved to the database, if the deadline has been missed, the system will send a message to the nominee.</w:t>
      </w:r>
    </w:p>
    <w:p w:rsidR="00BF63DF" w:rsidRDefault="00BF63DF" w:rsidP="00EF50BC">
      <w:pPr>
        <w:ind w:left="720"/>
      </w:pPr>
    </w:p>
    <w:p w:rsidR="00BF63DF" w:rsidRDefault="00BF63DF">
      <w:r>
        <w:br w:type="page"/>
      </w:r>
    </w:p>
    <w:p w:rsidR="00BF63DF" w:rsidRDefault="00BF63DF" w:rsidP="00FE6722">
      <w:pPr>
        <w:pStyle w:val="Heading2"/>
      </w:pPr>
      <w:r>
        <w:t>GC Member Activity</w:t>
      </w:r>
    </w:p>
    <w:p w:rsidR="00BF63DF" w:rsidRDefault="00BF63DF" w:rsidP="00FE6722"/>
    <w:p w:rsidR="00BF63DF" w:rsidRDefault="00BF63DF" w:rsidP="00FE6722">
      <w:r>
        <w:pict>
          <v:shape id="_x0000_i1033" type="#_x0000_t75" style="width:467.4pt;height:399pt">
            <v:imagedata r:id="rId12" o:title=""/>
          </v:shape>
        </w:pict>
      </w:r>
    </w:p>
    <w:p w:rsidR="00BF63DF" w:rsidRDefault="00BF63DF" w:rsidP="00FE6722"/>
    <w:p w:rsidR="00BF63DF" w:rsidRPr="00FE6722" w:rsidRDefault="00BF63DF" w:rsidP="00FE6722">
      <w:r>
        <w:tab/>
        <w:t>As the GC Member logs in to his account, he is taken immediately to the Score Table view. If his session is currently closed, GTASS displays a message. A GC Member can view incomplete Nominations, a GC Member can also score and comment on each Nominee within the Current Session Score Table, within the Score Table view he/she can click on a nominees name and review all the information for that student,  and finally he/she can view previous sessions with their respective score tables.</w:t>
      </w:r>
    </w:p>
    <w:sectPr w:rsidR="00BF63DF" w:rsidRPr="00FE6722" w:rsidSect="00C37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73C80"/>
    <w:multiLevelType w:val="multilevel"/>
    <w:tmpl w:val="04090027"/>
    <w:lvl w:ilvl="0">
      <w:start w:val="1"/>
      <w:numFmt w:val="upperRoman"/>
      <w:pStyle w:val="Heading1"/>
      <w:lvlText w:val="%1."/>
      <w:lvlJc w:val="left"/>
      <w:rPr>
        <w:rFonts w:cs="Times New Roman"/>
      </w:rPr>
    </w:lvl>
    <w:lvl w:ilvl="1">
      <w:start w:val="1"/>
      <w:numFmt w:val="upperLetter"/>
      <w:pStyle w:val="Heading2"/>
      <w:lvlText w:val="%2."/>
      <w:lvlJc w:val="left"/>
      <w:pPr>
        <w:ind w:left="720"/>
      </w:pPr>
      <w:rPr>
        <w:rFonts w:cs="Times New Roman"/>
      </w:rPr>
    </w:lvl>
    <w:lvl w:ilvl="2">
      <w:start w:val="1"/>
      <w:numFmt w:val="decimal"/>
      <w:pStyle w:val="Heading3"/>
      <w:lvlText w:val="%3."/>
      <w:lvlJc w:val="left"/>
      <w:pPr>
        <w:ind w:left="1440"/>
      </w:pPr>
      <w:rPr>
        <w:rFonts w:cs="Times New Roman"/>
      </w:rPr>
    </w:lvl>
    <w:lvl w:ilvl="3">
      <w:start w:val="1"/>
      <w:numFmt w:val="lowerLetter"/>
      <w:pStyle w:val="Heading4"/>
      <w:lvlText w:val="%4)"/>
      <w:lvlJc w:val="left"/>
      <w:pPr>
        <w:ind w:left="2160"/>
      </w:pPr>
      <w:rPr>
        <w:rFonts w:cs="Times New Roman"/>
      </w:rPr>
    </w:lvl>
    <w:lvl w:ilvl="4">
      <w:start w:val="1"/>
      <w:numFmt w:val="decimal"/>
      <w:pStyle w:val="Heading5"/>
      <w:lvlText w:val="(%5)"/>
      <w:lvlJc w:val="left"/>
      <w:pPr>
        <w:ind w:left="2880"/>
      </w:pPr>
      <w:rPr>
        <w:rFonts w:cs="Times New Roman"/>
      </w:rPr>
    </w:lvl>
    <w:lvl w:ilvl="5">
      <w:start w:val="1"/>
      <w:numFmt w:val="lowerLetter"/>
      <w:pStyle w:val="Heading6"/>
      <w:lvlText w:val="(%6)"/>
      <w:lvlJc w:val="left"/>
      <w:pPr>
        <w:ind w:left="3600"/>
      </w:pPr>
      <w:rPr>
        <w:rFonts w:cs="Times New Roman"/>
      </w:rPr>
    </w:lvl>
    <w:lvl w:ilvl="6">
      <w:start w:val="1"/>
      <w:numFmt w:val="lowerRoman"/>
      <w:pStyle w:val="Heading7"/>
      <w:lvlText w:val="(%7)"/>
      <w:lvlJc w:val="left"/>
      <w:pPr>
        <w:ind w:left="4320"/>
      </w:pPr>
      <w:rPr>
        <w:rFonts w:cs="Times New Roman"/>
      </w:rPr>
    </w:lvl>
    <w:lvl w:ilvl="7">
      <w:start w:val="1"/>
      <w:numFmt w:val="lowerLetter"/>
      <w:pStyle w:val="Heading8"/>
      <w:lvlText w:val="(%8)"/>
      <w:lvlJc w:val="left"/>
      <w:pPr>
        <w:ind w:left="5040"/>
      </w:pPr>
      <w:rPr>
        <w:rFonts w:cs="Times New Roman"/>
      </w:rPr>
    </w:lvl>
    <w:lvl w:ilvl="8">
      <w:start w:val="1"/>
      <w:numFmt w:val="lowerRoman"/>
      <w:pStyle w:val="Heading9"/>
      <w:lvlText w:val="(%9)"/>
      <w:lvlJc w:val="left"/>
      <w:pPr>
        <w:ind w:left="5760"/>
      </w:pPr>
      <w:rPr>
        <w:rFonts w:cs="Times New Roman"/>
      </w:rPr>
    </w:lvl>
  </w:abstractNum>
  <w:abstractNum w:abstractNumId="1">
    <w:nsid w:val="6BF978EC"/>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77E"/>
    <w:rsid w:val="00050BCA"/>
    <w:rsid w:val="001E0609"/>
    <w:rsid w:val="002440C9"/>
    <w:rsid w:val="002659C1"/>
    <w:rsid w:val="002C7A5B"/>
    <w:rsid w:val="00312A7D"/>
    <w:rsid w:val="00362668"/>
    <w:rsid w:val="003857CB"/>
    <w:rsid w:val="003A5048"/>
    <w:rsid w:val="004760F8"/>
    <w:rsid w:val="00541080"/>
    <w:rsid w:val="00551334"/>
    <w:rsid w:val="00554835"/>
    <w:rsid w:val="005D0C6A"/>
    <w:rsid w:val="00631263"/>
    <w:rsid w:val="0064712D"/>
    <w:rsid w:val="00693C6D"/>
    <w:rsid w:val="006D541F"/>
    <w:rsid w:val="006E6EFA"/>
    <w:rsid w:val="00712648"/>
    <w:rsid w:val="007603EC"/>
    <w:rsid w:val="008011D3"/>
    <w:rsid w:val="00885F8F"/>
    <w:rsid w:val="008F48A3"/>
    <w:rsid w:val="00906E5B"/>
    <w:rsid w:val="00925364"/>
    <w:rsid w:val="00982D0A"/>
    <w:rsid w:val="00A7477E"/>
    <w:rsid w:val="00A83FD9"/>
    <w:rsid w:val="00A932B3"/>
    <w:rsid w:val="00BB10B6"/>
    <w:rsid w:val="00BC3353"/>
    <w:rsid w:val="00BE2367"/>
    <w:rsid w:val="00BF63DF"/>
    <w:rsid w:val="00C37287"/>
    <w:rsid w:val="00C575F7"/>
    <w:rsid w:val="00CE6728"/>
    <w:rsid w:val="00CF4309"/>
    <w:rsid w:val="00D07053"/>
    <w:rsid w:val="00D83EEB"/>
    <w:rsid w:val="00DA6A2C"/>
    <w:rsid w:val="00E17C7F"/>
    <w:rsid w:val="00E21B17"/>
    <w:rsid w:val="00EE28E1"/>
    <w:rsid w:val="00EF4CF8"/>
    <w:rsid w:val="00EF50BC"/>
    <w:rsid w:val="00FE6722"/>
    <w:rsid w:val="00FF34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37287"/>
    <w:pPr>
      <w:spacing w:after="160" w:line="259" w:lineRule="auto"/>
    </w:pPr>
  </w:style>
  <w:style w:type="paragraph" w:styleId="Heading1">
    <w:name w:val="heading 1"/>
    <w:basedOn w:val="Normal"/>
    <w:next w:val="Normal"/>
    <w:link w:val="Heading1Char"/>
    <w:uiPriority w:val="99"/>
    <w:qFormat/>
    <w:rsid w:val="00FF34BA"/>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FF34BA"/>
    <w:pPr>
      <w:keepNext/>
      <w:keepLines/>
      <w:numPr>
        <w:ilvl w:val="1"/>
        <w:numId w:val="1"/>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9"/>
    <w:qFormat/>
    <w:rsid w:val="00FF34BA"/>
    <w:pPr>
      <w:keepNext/>
      <w:keepLines/>
      <w:numPr>
        <w:ilvl w:val="2"/>
        <w:numId w:val="1"/>
      </w:numPr>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9"/>
    <w:qFormat/>
    <w:rsid w:val="00FF34BA"/>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FF34BA"/>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9"/>
    <w:qFormat/>
    <w:rsid w:val="00FF34BA"/>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9"/>
    <w:qFormat/>
    <w:rsid w:val="00FF34BA"/>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9"/>
    <w:qFormat/>
    <w:rsid w:val="00FF34BA"/>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9"/>
    <w:qFormat/>
    <w:rsid w:val="00FF34BA"/>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F34BA"/>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FF34BA"/>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semiHidden/>
    <w:locked/>
    <w:rsid w:val="00FF34BA"/>
    <w:rPr>
      <w:rFonts w:ascii="Calibri Light" w:hAnsi="Calibri Light" w:cs="Times New Roman"/>
      <w:color w:val="1F4D78"/>
      <w:sz w:val="24"/>
      <w:szCs w:val="24"/>
    </w:rPr>
  </w:style>
  <w:style w:type="character" w:customStyle="1" w:styleId="Heading4Char">
    <w:name w:val="Heading 4 Char"/>
    <w:basedOn w:val="DefaultParagraphFont"/>
    <w:link w:val="Heading4"/>
    <w:uiPriority w:val="99"/>
    <w:semiHidden/>
    <w:locked/>
    <w:rsid w:val="00FF34BA"/>
    <w:rPr>
      <w:rFonts w:ascii="Calibri Light" w:hAnsi="Calibri Light" w:cs="Times New Roman"/>
      <w:i/>
      <w:iCs/>
      <w:color w:val="2E74B5"/>
    </w:rPr>
  </w:style>
  <w:style w:type="character" w:customStyle="1" w:styleId="Heading5Char">
    <w:name w:val="Heading 5 Char"/>
    <w:basedOn w:val="DefaultParagraphFont"/>
    <w:link w:val="Heading5"/>
    <w:uiPriority w:val="99"/>
    <w:semiHidden/>
    <w:locked/>
    <w:rsid w:val="00FF34BA"/>
    <w:rPr>
      <w:rFonts w:ascii="Calibri Light" w:hAnsi="Calibri Light" w:cs="Times New Roman"/>
      <w:color w:val="2E74B5"/>
    </w:rPr>
  </w:style>
  <w:style w:type="character" w:customStyle="1" w:styleId="Heading6Char">
    <w:name w:val="Heading 6 Char"/>
    <w:basedOn w:val="DefaultParagraphFont"/>
    <w:link w:val="Heading6"/>
    <w:uiPriority w:val="99"/>
    <w:semiHidden/>
    <w:locked/>
    <w:rsid w:val="00FF34BA"/>
    <w:rPr>
      <w:rFonts w:ascii="Calibri Light" w:hAnsi="Calibri Light" w:cs="Times New Roman"/>
      <w:color w:val="1F4D78"/>
    </w:rPr>
  </w:style>
  <w:style w:type="character" w:customStyle="1" w:styleId="Heading7Char">
    <w:name w:val="Heading 7 Char"/>
    <w:basedOn w:val="DefaultParagraphFont"/>
    <w:link w:val="Heading7"/>
    <w:uiPriority w:val="99"/>
    <w:semiHidden/>
    <w:locked/>
    <w:rsid w:val="00FF34BA"/>
    <w:rPr>
      <w:rFonts w:ascii="Calibri Light" w:hAnsi="Calibri Light" w:cs="Times New Roman"/>
      <w:i/>
      <w:iCs/>
      <w:color w:val="1F4D78"/>
    </w:rPr>
  </w:style>
  <w:style w:type="character" w:customStyle="1" w:styleId="Heading8Char">
    <w:name w:val="Heading 8 Char"/>
    <w:basedOn w:val="DefaultParagraphFont"/>
    <w:link w:val="Heading8"/>
    <w:uiPriority w:val="99"/>
    <w:semiHidden/>
    <w:locked/>
    <w:rsid w:val="00FF34BA"/>
    <w:rPr>
      <w:rFonts w:ascii="Calibri Light" w:hAnsi="Calibri Light" w:cs="Times New Roman"/>
      <w:color w:val="272727"/>
      <w:sz w:val="21"/>
      <w:szCs w:val="21"/>
    </w:rPr>
  </w:style>
  <w:style w:type="character" w:customStyle="1" w:styleId="Heading9Char">
    <w:name w:val="Heading 9 Char"/>
    <w:basedOn w:val="DefaultParagraphFont"/>
    <w:link w:val="Heading9"/>
    <w:uiPriority w:val="99"/>
    <w:semiHidden/>
    <w:locked/>
    <w:rsid w:val="00FF34BA"/>
    <w:rPr>
      <w:rFonts w:ascii="Calibri Light" w:hAnsi="Calibri Light" w:cs="Times New Roman"/>
      <w:i/>
      <w:iCs/>
      <w:color w:val="272727"/>
      <w:sz w:val="21"/>
      <w:szCs w:val="21"/>
    </w:rPr>
  </w:style>
  <w:style w:type="paragraph" w:styleId="Caption">
    <w:name w:val="caption"/>
    <w:basedOn w:val="Normal"/>
    <w:next w:val="Normal"/>
    <w:uiPriority w:val="99"/>
    <w:qFormat/>
    <w:rsid w:val="00BC3353"/>
    <w:pPr>
      <w:spacing w:after="200" w:line="240" w:lineRule="auto"/>
    </w:pPr>
    <w:rPr>
      <w:i/>
      <w:iCs/>
      <w:color w:val="44546A"/>
      <w:sz w:val="18"/>
      <w:szCs w:val="18"/>
    </w:rPr>
  </w:style>
  <w:style w:type="paragraph" w:styleId="ListParagraph">
    <w:name w:val="List Paragraph"/>
    <w:basedOn w:val="Normal"/>
    <w:uiPriority w:val="99"/>
    <w:qFormat/>
    <w:rsid w:val="005D0C6A"/>
    <w:pPr>
      <w:ind w:left="720"/>
      <w:contextualSpacing/>
    </w:pPr>
  </w:style>
  <w:style w:type="character" w:styleId="Hyperlink">
    <w:name w:val="Hyperlink"/>
    <w:basedOn w:val="DefaultParagraphFont"/>
    <w:uiPriority w:val="99"/>
    <w:rsid w:val="00551334"/>
    <w:rPr>
      <w:rFonts w:cs="Times New Roman"/>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chrome.com/apps/app_frameworks" TargetMode="External"/><Relationship Id="rId11" Type="http://schemas.openxmlformats.org/officeDocument/2006/relationships/image" Target="media/image6.emf"/><Relationship Id="rId5" Type="http://schemas.openxmlformats.org/officeDocument/2006/relationships/image" Target="media/image1.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255</TotalTime>
  <Pages>7</Pages>
  <Words>578</Words>
  <Characters>3295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Julian</cp:lastModifiedBy>
  <cp:revision>16</cp:revision>
  <dcterms:created xsi:type="dcterms:W3CDTF">2016-04-12T12:07:00Z</dcterms:created>
  <dcterms:modified xsi:type="dcterms:W3CDTF">2016-04-14T15:26:00Z</dcterms:modified>
</cp:coreProperties>
</file>